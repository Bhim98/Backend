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F6E8" w14:textId="5926C564" w:rsidR="00C6554A" w:rsidRPr="008B5277" w:rsidRDefault="0004333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3F6F6153" wp14:editId="2EF57862">
            <wp:extent cx="1457318" cy="11776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02" cy="11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r>
        <w:rPr>
          <w:noProof/>
        </w:rPr>
        <w:drawing>
          <wp:inline distT="0" distB="0" distL="0" distR="0" wp14:anchorId="7518734E" wp14:editId="1324B40D">
            <wp:extent cx="5021580" cy="3665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93" cy="36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bookmarkEnd w:id="0"/>
    <w:bookmarkEnd w:id="1"/>
    <w:bookmarkEnd w:id="2"/>
    <w:bookmarkEnd w:id="3"/>
    <w:bookmarkEnd w:id="4"/>
    <w:p w14:paraId="405ED7EE" w14:textId="2AA66441" w:rsidR="00C6554A" w:rsidRDefault="0004333C" w:rsidP="00C6554A">
      <w:pPr>
        <w:pStyle w:val="Title"/>
      </w:pPr>
      <w:r>
        <w:t xml:space="preserve">ITC-511 Application, </w:t>
      </w:r>
      <w:r w:rsidR="00B76724">
        <w:t>M</w:t>
      </w:r>
      <w:r>
        <w:t>aintenance and Testing</w:t>
      </w:r>
    </w:p>
    <w:p w14:paraId="118EA167" w14:textId="715BDD42" w:rsidR="00C6554A" w:rsidRPr="001E2E03" w:rsidRDefault="0004333C" w:rsidP="00C6554A">
      <w:pPr>
        <w:pStyle w:val="Subtitle"/>
        <w:rPr>
          <w:color w:val="1AB39F" w:themeColor="accent6"/>
          <w:sz w:val="44"/>
          <w:szCs w:val="44"/>
        </w:rPr>
      </w:pPr>
      <w:r w:rsidRPr="001E2E03">
        <w:rPr>
          <w:color w:val="1AB39F" w:themeColor="accent6"/>
          <w:sz w:val="44"/>
          <w:szCs w:val="44"/>
        </w:rPr>
        <w:t xml:space="preserve">Documentation of End Users Help </w:t>
      </w:r>
      <w:r w:rsidR="002767CE">
        <w:rPr>
          <w:color w:val="1AB39F" w:themeColor="accent6"/>
          <w:sz w:val="44"/>
          <w:szCs w:val="44"/>
        </w:rPr>
        <w:t>(2019)</w:t>
      </w:r>
    </w:p>
    <w:p w14:paraId="7548DB8C" w14:textId="77777777" w:rsidR="00651837" w:rsidRPr="00651837" w:rsidRDefault="0004333C" w:rsidP="00C6554A">
      <w:pPr>
        <w:pStyle w:val="ContactInfo"/>
        <w:rPr>
          <w:sz w:val="28"/>
          <w:szCs w:val="28"/>
        </w:rPr>
      </w:pPr>
      <w:proofErr w:type="spellStart"/>
      <w:r w:rsidRPr="00651837">
        <w:rPr>
          <w:sz w:val="28"/>
          <w:szCs w:val="28"/>
        </w:rPr>
        <w:t>Dikshant</w:t>
      </w:r>
      <w:proofErr w:type="spellEnd"/>
      <w:r w:rsidRPr="00651837">
        <w:rPr>
          <w:sz w:val="28"/>
          <w:szCs w:val="28"/>
        </w:rPr>
        <w:t xml:space="preserve"> Shrestha &amp; Bhim</w:t>
      </w:r>
      <w:r w:rsidR="00C6554A" w:rsidRPr="00651837">
        <w:rPr>
          <w:sz w:val="28"/>
          <w:szCs w:val="28"/>
        </w:rPr>
        <w:t xml:space="preserve"> | </w:t>
      </w:r>
      <w:r w:rsidRPr="00651837">
        <w:rPr>
          <w:sz w:val="28"/>
          <w:szCs w:val="28"/>
        </w:rPr>
        <w:t>ITC-511</w:t>
      </w:r>
      <w:r w:rsidR="00C6554A" w:rsidRPr="00651837">
        <w:rPr>
          <w:sz w:val="28"/>
          <w:szCs w:val="28"/>
        </w:rPr>
        <w:t xml:space="preserve"> </w:t>
      </w:r>
      <w:r w:rsidRPr="00651837">
        <w:rPr>
          <w:sz w:val="28"/>
          <w:szCs w:val="28"/>
        </w:rPr>
        <w:t xml:space="preserve">Group-5 </w:t>
      </w:r>
      <w:r w:rsidR="00C6554A" w:rsidRPr="00651837">
        <w:rPr>
          <w:sz w:val="28"/>
          <w:szCs w:val="28"/>
        </w:rPr>
        <w:t xml:space="preserve">| </w:t>
      </w:r>
      <w:r w:rsidRPr="00651837">
        <w:rPr>
          <w:sz w:val="28"/>
          <w:szCs w:val="28"/>
        </w:rPr>
        <w:t>03/04/2019</w:t>
      </w:r>
    </w:p>
    <w:p w14:paraId="43F17790" w14:textId="77777777" w:rsidR="00651837" w:rsidRDefault="00651837" w:rsidP="00C6554A">
      <w:pPr>
        <w:pStyle w:val="ContactInfo"/>
      </w:pPr>
    </w:p>
    <w:p w14:paraId="27D29B06" w14:textId="3B19318A" w:rsidR="00C6554A" w:rsidRPr="00651837" w:rsidRDefault="00651837" w:rsidP="00C6554A">
      <w:pPr>
        <w:pStyle w:val="ContactInfo"/>
        <w:rPr>
          <w:sz w:val="32"/>
          <w:szCs w:val="32"/>
        </w:rPr>
      </w:pPr>
      <w:r w:rsidRPr="001E2E03">
        <w:rPr>
          <w:color w:val="262626" w:themeColor="text1" w:themeTint="D9"/>
          <w:sz w:val="32"/>
          <w:szCs w:val="32"/>
        </w:rPr>
        <w:t xml:space="preserve">Submitted to David Cartman </w:t>
      </w:r>
      <w:r w:rsidR="00C6554A" w:rsidRPr="00651837">
        <w:rPr>
          <w:sz w:val="32"/>
          <w:szCs w:val="32"/>
        </w:rPr>
        <w:br w:type="page"/>
      </w:r>
    </w:p>
    <w:p w14:paraId="7994EC0A" w14:textId="722154C0" w:rsidR="007542DB" w:rsidRPr="00FE3153" w:rsidRDefault="00FE3153">
      <w:pPr>
        <w:rPr>
          <w:color w:val="003E75" w:themeColor="background2" w:themeShade="40"/>
          <w:sz w:val="52"/>
          <w:szCs w:val="52"/>
          <w:u w:val="single"/>
        </w:rPr>
      </w:pPr>
      <w:r w:rsidRPr="00FE3153">
        <w:rPr>
          <w:color w:val="003E75" w:themeColor="background2" w:themeShade="40"/>
          <w:sz w:val="52"/>
          <w:szCs w:val="52"/>
          <w:u w:val="single"/>
        </w:rPr>
        <w:lastRenderedPageBreak/>
        <w:t xml:space="preserve">Help Manual </w:t>
      </w:r>
    </w:p>
    <w:p w14:paraId="4F7B7B6F" w14:textId="44531824" w:rsidR="00FE3153" w:rsidRPr="00517C9E" w:rsidRDefault="00FE3153" w:rsidP="00517C9E">
      <w:pPr>
        <w:pStyle w:val="ListParagraph"/>
        <w:numPr>
          <w:ilvl w:val="0"/>
          <w:numId w:val="17"/>
        </w:num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>How to setup easy appointments?</w:t>
      </w:r>
    </w:p>
    <w:p w14:paraId="57E03E40" w14:textId="187E531B" w:rsidR="00FE3153" w:rsidRDefault="00FE3153" w:rsidP="00FE3153">
      <w:pPr>
        <w:pStyle w:val="ListParagraph"/>
        <w:numPr>
          <w:ilvl w:val="0"/>
          <w:numId w:val="17"/>
        </w:num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>How to login to back-end section?</w:t>
      </w:r>
    </w:p>
    <w:p w14:paraId="4146E29D" w14:textId="22A0E5E1" w:rsidR="00FE3153" w:rsidRDefault="0094790D" w:rsidP="00FE3153">
      <w:pPr>
        <w:pStyle w:val="ListParagraph"/>
        <w:numPr>
          <w:ilvl w:val="0"/>
          <w:numId w:val="17"/>
        </w:num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>How to recover administrator profile password?</w:t>
      </w:r>
    </w:p>
    <w:p w14:paraId="119FB445" w14:textId="747AD7E8" w:rsidR="0094790D" w:rsidRDefault="00A376ED" w:rsidP="00FE3153">
      <w:pPr>
        <w:pStyle w:val="ListParagraph"/>
        <w:numPr>
          <w:ilvl w:val="0"/>
          <w:numId w:val="17"/>
        </w:num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>How to add new appointment?</w:t>
      </w:r>
    </w:p>
    <w:p w14:paraId="27B9E122" w14:textId="4347C0F3" w:rsidR="00A376ED" w:rsidRPr="00FE3153" w:rsidRDefault="00703A9D" w:rsidP="00FE3153">
      <w:pPr>
        <w:pStyle w:val="ListParagraph"/>
        <w:numPr>
          <w:ilvl w:val="0"/>
          <w:numId w:val="17"/>
        </w:num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 xml:space="preserve">How to </w:t>
      </w:r>
    </w:p>
    <w:p w14:paraId="10E1E499" w14:textId="450B7D13" w:rsidR="007542DB" w:rsidRDefault="007542DB"/>
    <w:p w14:paraId="64CA2448" w14:textId="39DECAF4" w:rsidR="007542DB" w:rsidRDefault="007542DB"/>
    <w:p w14:paraId="331CC297" w14:textId="7161ED6C" w:rsidR="007542DB" w:rsidRDefault="007542DB"/>
    <w:p w14:paraId="54DE4EE1" w14:textId="6F84F74F" w:rsidR="007542DB" w:rsidRDefault="007542DB"/>
    <w:p w14:paraId="5B108F47" w14:textId="2555811E" w:rsidR="007542DB" w:rsidRDefault="007542DB"/>
    <w:p w14:paraId="5C472C12" w14:textId="31729604" w:rsidR="007542DB" w:rsidRDefault="007542DB"/>
    <w:p w14:paraId="13F1EB60" w14:textId="42DF8623" w:rsidR="007542DB" w:rsidRDefault="007542DB"/>
    <w:p w14:paraId="1429B267" w14:textId="1EADCA0C" w:rsidR="007542DB" w:rsidRDefault="007542DB"/>
    <w:p w14:paraId="0C2D03C8" w14:textId="35F6C5D5" w:rsidR="007542DB" w:rsidRDefault="007542DB"/>
    <w:p w14:paraId="57103C5E" w14:textId="24E8C0A3" w:rsidR="007542DB" w:rsidRDefault="007542DB"/>
    <w:p w14:paraId="1032E291" w14:textId="0B2A94BE" w:rsidR="007542DB" w:rsidRDefault="007542DB"/>
    <w:p w14:paraId="7B98FC1C" w14:textId="370CBC21" w:rsidR="007542DB" w:rsidRDefault="007542DB"/>
    <w:p w14:paraId="7E99FE80" w14:textId="74C55D66" w:rsidR="007542DB" w:rsidRDefault="007542DB"/>
    <w:p w14:paraId="529CF748" w14:textId="6AC76E47" w:rsidR="007542DB" w:rsidRDefault="007542DB"/>
    <w:p w14:paraId="7FDE93EC" w14:textId="18DDC7F0" w:rsidR="007542DB" w:rsidRDefault="007542DB"/>
    <w:p w14:paraId="0F4BF7C4" w14:textId="706CC8CE" w:rsidR="007542DB" w:rsidRDefault="007542DB"/>
    <w:p w14:paraId="1860864B" w14:textId="4A0C9DAC" w:rsidR="007542DB" w:rsidRDefault="007542DB"/>
    <w:p w14:paraId="6109B2B0" w14:textId="4C18F6A8" w:rsidR="007542DB" w:rsidRDefault="007542DB"/>
    <w:p w14:paraId="468EF1D4" w14:textId="77777777" w:rsidR="001D2255" w:rsidRDefault="001D2255" w:rsidP="003C6084">
      <w:pPr>
        <w:pStyle w:val="ListParagraph"/>
        <w:rPr>
          <w:sz w:val="40"/>
          <w:szCs w:val="40"/>
        </w:rPr>
      </w:pPr>
    </w:p>
    <w:p w14:paraId="74BB7A5F" w14:textId="6034041F" w:rsidR="007542DB" w:rsidRPr="00402E69" w:rsidRDefault="003C6084" w:rsidP="003C6084">
      <w:pPr>
        <w:pStyle w:val="ListParagraph"/>
        <w:rPr>
          <w:sz w:val="40"/>
          <w:szCs w:val="40"/>
          <w:u w:val="single"/>
        </w:rPr>
      </w:pPr>
      <w:r w:rsidRPr="00402E69">
        <w:rPr>
          <w:sz w:val="40"/>
          <w:szCs w:val="40"/>
          <w:u w:val="single"/>
        </w:rPr>
        <w:t>Easy appointments Setup:</w:t>
      </w:r>
    </w:p>
    <w:p w14:paraId="76169C2A" w14:textId="2050AF09" w:rsidR="003C6084" w:rsidRDefault="003C6084" w:rsidP="003C608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257B014" w14:textId="578E6C24" w:rsidR="003C6084" w:rsidRPr="003C6084" w:rsidRDefault="0059443F" w:rsidP="003C6084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Open IP server lin</w:t>
      </w:r>
      <w:r w:rsidR="00B40EE8">
        <w:rPr>
          <w:sz w:val="32"/>
          <w:szCs w:val="32"/>
        </w:rPr>
        <w:t xml:space="preserve">k from </w:t>
      </w:r>
      <w:proofErr w:type="spellStart"/>
      <w:r w:rsidR="00B40EE8">
        <w:rPr>
          <w:sz w:val="32"/>
          <w:szCs w:val="32"/>
        </w:rPr>
        <w:t>aws</w:t>
      </w:r>
      <w:proofErr w:type="spellEnd"/>
      <w:r w:rsidR="00B40EE8">
        <w:rPr>
          <w:sz w:val="32"/>
          <w:szCs w:val="32"/>
        </w:rPr>
        <w:t xml:space="preserve"> instance and click on</w:t>
      </w:r>
      <w:r w:rsidR="00B40EE8">
        <w:rPr>
          <w:noProof/>
          <w:sz w:val="32"/>
          <w:szCs w:val="32"/>
        </w:rPr>
        <w:drawing>
          <wp:inline distT="0" distB="0" distL="0" distR="0" wp14:anchorId="7A24FEAE" wp14:editId="1A48BBA2">
            <wp:extent cx="5339858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08D8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9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19A9" w14:textId="51F68B24" w:rsidR="007542DB" w:rsidRDefault="007F3CD4" w:rsidP="00B40EE8">
      <w:pPr>
        <w:pStyle w:val="ListParagraph"/>
        <w:numPr>
          <w:ilvl w:val="0"/>
          <w:numId w:val="19"/>
        </w:numPr>
        <w:rPr>
          <w:sz w:val="32"/>
          <w:szCs w:val="32"/>
        </w:rPr>
      </w:pPr>
      <w:hyperlink r:id="rId10" w:history="1">
        <w:r w:rsidR="00D94BB4" w:rsidRPr="0061184A">
          <w:rPr>
            <w:rStyle w:val="Hyperlink"/>
            <w:sz w:val="32"/>
            <w:szCs w:val="32"/>
          </w:rPr>
          <w:t>http://3.94.201.11/index.php/backend</w:t>
        </w:r>
      </w:hyperlink>
      <w:r w:rsidR="00D94BB4">
        <w:rPr>
          <w:sz w:val="32"/>
          <w:szCs w:val="32"/>
        </w:rPr>
        <w:t xml:space="preserve"> </w:t>
      </w:r>
    </w:p>
    <w:p w14:paraId="7A44C675" w14:textId="708DC80B" w:rsidR="00D94BB4" w:rsidRDefault="00D94BB4" w:rsidP="00B40EE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Then you gain access towards Easy appointments.</w:t>
      </w:r>
    </w:p>
    <w:p w14:paraId="0A403181" w14:textId="096A1083" w:rsidR="007360C6" w:rsidRDefault="007360C6" w:rsidP="00B40EE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Fill the details</w:t>
      </w:r>
    </w:p>
    <w:p w14:paraId="45082B6F" w14:textId="33754409" w:rsidR="007360C6" w:rsidRPr="007360C6" w:rsidRDefault="007360C6" w:rsidP="007360C6">
      <w:pPr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34BFE144" wp14:editId="096413E4">
            <wp:extent cx="4754880" cy="31871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249" cy="3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FDBE" w14:textId="020E001E" w:rsidR="00921A1E" w:rsidRDefault="00921A1E" w:rsidP="00921A1E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27355E" wp14:editId="60D66517">
            <wp:extent cx="5485406" cy="3314065"/>
            <wp:effectExtent l="0" t="0" r="127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988" cy="33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6C70" w14:textId="51B4AFC3" w:rsidR="00A22BCF" w:rsidRDefault="00A22BCF" w:rsidP="00B40EE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After filling your details click on install easy appointments</w:t>
      </w:r>
      <w:r w:rsidR="00A73F2D">
        <w:rPr>
          <w:sz w:val="32"/>
          <w:szCs w:val="32"/>
        </w:rPr>
        <w:t>.</w:t>
      </w:r>
    </w:p>
    <w:p w14:paraId="36E6BA76" w14:textId="0AEE2864" w:rsidR="00921A1E" w:rsidRPr="009E03BC" w:rsidRDefault="00A22BCF" w:rsidP="009E03BC">
      <w:pPr>
        <w:pStyle w:val="ListParagraph"/>
        <w:ind w:left="1440"/>
        <w:rPr>
          <w:sz w:val="40"/>
          <w:szCs w:val="40"/>
        </w:rPr>
      </w:pPr>
      <w:r w:rsidRPr="009E03BC">
        <w:rPr>
          <w:noProof/>
          <w:sz w:val="40"/>
          <w:szCs w:val="40"/>
        </w:rPr>
        <w:drawing>
          <wp:inline distT="0" distB="0" distL="0" distR="0" wp14:anchorId="2189F9EB" wp14:editId="63FEA74D">
            <wp:extent cx="1973751" cy="72396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03B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96A" w14:textId="30F8069F" w:rsidR="009E03BC" w:rsidRDefault="009E03BC" w:rsidP="009E03BC">
      <w:pPr>
        <w:rPr>
          <w:sz w:val="40"/>
          <w:szCs w:val="40"/>
        </w:rPr>
      </w:pPr>
      <w:r w:rsidRPr="009E03BC">
        <w:rPr>
          <w:sz w:val="40"/>
          <w:szCs w:val="40"/>
        </w:rPr>
        <w:t xml:space="preserve"> Booking page Steps:</w:t>
      </w:r>
    </w:p>
    <w:p w14:paraId="3622D1A3" w14:textId="4167736F" w:rsidR="009E03BC" w:rsidRDefault="009E03BC" w:rsidP="009E03B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On this page, simply click on go to Booking page</w:t>
      </w:r>
    </w:p>
    <w:p w14:paraId="38C44869" w14:textId="652A0654" w:rsidR="0081272A" w:rsidRDefault="00226FF8" w:rsidP="00226FF8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41A45A" wp14:editId="77611877">
            <wp:extent cx="5379720" cy="313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037D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04" cy="3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B05" w14:textId="77777777" w:rsidR="00607E27" w:rsidRDefault="0037201B" w:rsidP="009E03B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Select your provider and service and press next button.</w:t>
      </w:r>
    </w:p>
    <w:p w14:paraId="084E60C2" w14:textId="4CF60B7E" w:rsidR="0081272A" w:rsidRPr="009E03BC" w:rsidRDefault="00607E27" w:rsidP="00607E2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BBADA5C" wp14:editId="67E0D01C">
            <wp:extent cx="5447695" cy="42900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019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94" cy="42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8C2" w14:textId="1331040C" w:rsidR="009E03BC" w:rsidRDefault="00DD1007" w:rsidP="00607E2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And then choose date, calendar and time to get appointments</w:t>
      </w:r>
      <w:r w:rsidR="00C73182">
        <w:rPr>
          <w:sz w:val="32"/>
          <w:szCs w:val="32"/>
        </w:rPr>
        <w:t xml:space="preserve"> and click next to </w:t>
      </w:r>
      <w:proofErr w:type="gramStart"/>
      <w:r w:rsidR="00C73182">
        <w:rPr>
          <w:sz w:val="32"/>
          <w:szCs w:val="32"/>
        </w:rPr>
        <w:t>other</w:t>
      </w:r>
      <w:proofErr w:type="gramEnd"/>
      <w:r w:rsidR="00C73182">
        <w:rPr>
          <w:sz w:val="32"/>
          <w:szCs w:val="32"/>
        </w:rPr>
        <w:t xml:space="preserve"> page.</w:t>
      </w:r>
    </w:p>
    <w:p w14:paraId="4B8800A2" w14:textId="43548616" w:rsidR="00F20AD7" w:rsidRDefault="00D236DF" w:rsidP="00F20AD7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A8D7A8" wp14:editId="228EDA6A">
            <wp:extent cx="5486400" cy="473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091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412" w14:textId="4B415A6B" w:rsidR="00F20AD7" w:rsidRDefault="00C73182" w:rsidP="00607E2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In fill your information first name, last name, email and phone number are mandatory and click next </w:t>
      </w:r>
    </w:p>
    <w:p w14:paraId="7B6C7461" w14:textId="3A8C4FDE" w:rsidR="00F20AD7" w:rsidRDefault="00AE5AC6" w:rsidP="00AE5A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E0C726" wp14:editId="3C1EBF0F">
            <wp:extent cx="5486400" cy="4705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0959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1D6A" w14:textId="0BA750FC" w:rsidR="00AE5AC6" w:rsidRDefault="00BD4913" w:rsidP="00607E2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At last page, check your details and check your </w:t>
      </w:r>
      <w:proofErr w:type="spellStart"/>
      <w:proofErr w:type="gramStart"/>
      <w:r w:rsidR="00D36192">
        <w:rPr>
          <w:sz w:val="32"/>
          <w:szCs w:val="32"/>
        </w:rPr>
        <w:t>time,date</w:t>
      </w:r>
      <w:proofErr w:type="spellEnd"/>
      <w:proofErr w:type="gramEnd"/>
      <w:r w:rsidR="00D36192">
        <w:rPr>
          <w:sz w:val="32"/>
          <w:szCs w:val="32"/>
        </w:rPr>
        <w:t xml:space="preserve"> price and press confirm</w:t>
      </w:r>
    </w:p>
    <w:p w14:paraId="2CDA7B7C" w14:textId="53187675" w:rsidR="00623D88" w:rsidRDefault="00623D88" w:rsidP="00607E2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Now your appointment date is fixed </w:t>
      </w:r>
    </w:p>
    <w:p w14:paraId="6C8542E3" w14:textId="24BE31C9" w:rsidR="00623D88" w:rsidRDefault="00623D88" w:rsidP="00623D88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B6E437" wp14:editId="6F975617">
            <wp:extent cx="5288738" cy="1897544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0610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14B" w14:textId="3047E471" w:rsidR="00D75F2B" w:rsidRDefault="00D75F2B" w:rsidP="00D75F2B">
      <w:r>
        <w:t xml:space="preserve">  </w:t>
      </w:r>
    </w:p>
    <w:p w14:paraId="51138536" w14:textId="77777777" w:rsidR="00A376ED" w:rsidRPr="00D75F2B" w:rsidRDefault="00A376ED" w:rsidP="00D75F2B"/>
    <w:sectPr w:rsidR="00A376ED" w:rsidRPr="00D75F2B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DB2B" w14:textId="77777777" w:rsidR="0004333C" w:rsidRDefault="0004333C" w:rsidP="00C6554A">
      <w:pPr>
        <w:spacing w:before="0" w:after="0" w:line="240" w:lineRule="auto"/>
      </w:pPr>
      <w:r>
        <w:separator/>
      </w:r>
    </w:p>
  </w:endnote>
  <w:endnote w:type="continuationSeparator" w:id="0">
    <w:p w14:paraId="1950FF89" w14:textId="77777777" w:rsidR="0004333C" w:rsidRDefault="000433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61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3844" w14:textId="77777777" w:rsidR="0004333C" w:rsidRDefault="0004333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C9A1C04" w14:textId="77777777" w:rsidR="0004333C" w:rsidRDefault="000433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0A0008"/>
    <w:multiLevelType w:val="hybridMultilevel"/>
    <w:tmpl w:val="F8AEA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7452B22"/>
    <w:multiLevelType w:val="hybridMultilevel"/>
    <w:tmpl w:val="0966F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B4D11"/>
    <w:multiLevelType w:val="hybridMultilevel"/>
    <w:tmpl w:val="6F82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F79DB"/>
    <w:multiLevelType w:val="hybridMultilevel"/>
    <w:tmpl w:val="1A6CF344"/>
    <w:lvl w:ilvl="0" w:tplc="B8C881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3C"/>
    <w:rsid w:val="0004333C"/>
    <w:rsid w:val="000872B3"/>
    <w:rsid w:val="001D2255"/>
    <w:rsid w:val="001E2E03"/>
    <w:rsid w:val="00226FF8"/>
    <w:rsid w:val="002554CD"/>
    <w:rsid w:val="002602CD"/>
    <w:rsid w:val="002767CE"/>
    <w:rsid w:val="00293B83"/>
    <w:rsid w:val="002B4294"/>
    <w:rsid w:val="00333D0D"/>
    <w:rsid w:val="0037201B"/>
    <w:rsid w:val="003C6084"/>
    <w:rsid w:val="00402E69"/>
    <w:rsid w:val="004C049F"/>
    <w:rsid w:val="005000E2"/>
    <w:rsid w:val="00517C9E"/>
    <w:rsid w:val="0059443F"/>
    <w:rsid w:val="005B558A"/>
    <w:rsid w:val="00607E27"/>
    <w:rsid w:val="00623D88"/>
    <w:rsid w:val="00651837"/>
    <w:rsid w:val="00654193"/>
    <w:rsid w:val="006A3CE7"/>
    <w:rsid w:val="006B516B"/>
    <w:rsid w:val="00703A9D"/>
    <w:rsid w:val="007360C6"/>
    <w:rsid w:val="007542DB"/>
    <w:rsid w:val="007F3CD4"/>
    <w:rsid w:val="0081272A"/>
    <w:rsid w:val="00850D7A"/>
    <w:rsid w:val="00921A1E"/>
    <w:rsid w:val="0094790D"/>
    <w:rsid w:val="009E03BC"/>
    <w:rsid w:val="00A22BCF"/>
    <w:rsid w:val="00A376ED"/>
    <w:rsid w:val="00A73F2D"/>
    <w:rsid w:val="00AE5AC6"/>
    <w:rsid w:val="00B40EE8"/>
    <w:rsid w:val="00B76724"/>
    <w:rsid w:val="00BD4913"/>
    <w:rsid w:val="00C6554A"/>
    <w:rsid w:val="00C73182"/>
    <w:rsid w:val="00D236DF"/>
    <w:rsid w:val="00D36192"/>
    <w:rsid w:val="00D75F2B"/>
    <w:rsid w:val="00D94BB4"/>
    <w:rsid w:val="00DD1007"/>
    <w:rsid w:val="00ED7C44"/>
    <w:rsid w:val="00F20AD7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AC58F3"/>
  <w15:chartTrackingRefBased/>
  <w15:docId w15:val="{8DE6C4BE-2335-40BC-B9EA-3C07749D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42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4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hyperlink" Target="http://3.94.201.11/index.php/backen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67</TotalTime>
  <Pages>8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Mahat</dc:creator>
  <cp:keywords/>
  <dc:description/>
  <cp:lastModifiedBy>Bhim Mahat</cp:lastModifiedBy>
  <cp:revision>39</cp:revision>
  <dcterms:created xsi:type="dcterms:W3CDTF">2019-03-04T01:58:00Z</dcterms:created>
  <dcterms:modified xsi:type="dcterms:W3CDTF">2019-03-06T09:44:00Z</dcterms:modified>
</cp:coreProperties>
</file>